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D01" w:rsidRDefault="00201750">
      <w:r>
        <w:rPr>
          <w:noProof/>
        </w:rPr>
        <w:drawing>
          <wp:inline distT="0" distB="0" distL="0" distR="0" wp14:anchorId="27F9F6A0" wp14:editId="5E1A2408">
            <wp:extent cx="5972810" cy="2244725"/>
            <wp:effectExtent l="0" t="0" r="889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50" w:rsidRDefault="00201750"/>
    <w:p w:rsidR="00201750" w:rsidRDefault="00201750">
      <w:r>
        <w:rPr>
          <w:noProof/>
        </w:rPr>
        <w:drawing>
          <wp:inline distT="0" distB="0" distL="0" distR="0" wp14:anchorId="3A0F7FE8" wp14:editId="21F0C47C">
            <wp:extent cx="5972810" cy="3473450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750" w:rsidRDefault="00201750">
      <w:bookmarkStart w:id="0" w:name="_GoBack"/>
      <w:bookmarkEnd w:id="0"/>
    </w:p>
    <w:sectPr w:rsidR="0020175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50"/>
    <w:rsid w:val="00201750"/>
    <w:rsid w:val="002E6D01"/>
    <w:rsid w:val="00A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1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1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1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1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A6F07F96.dotm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RWE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Kubaya, José Diazaki</dc:creator>
  <cp:lastModifiedBy>Kubaya, José Diazaki</cp:lastModifiedBy>
  <cp:revision>2</cp:revision>
  <dcterms:created xsi:type="dcterms:W3CDTF">2017-09-04T16:57:00Z</dcterms:created>
  <dcterms:modified xsi:type="dcterms:W3CDTF">2017-09-04T17:37:00Z</dcterms:modified>
</cp:coreProperties>
</file>